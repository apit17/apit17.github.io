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719FE5AC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278FA225C9361F42BEEB36E2882738C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8C7B194" w14:textId="77777777" w:rsidR="00B93310" w:rsidRPr="005152F2" w:rsidRDefault="00882D25" w:rsidP="003856C9">
                <w:pPr>
                  <w:pStyle w:val="Heading1"/>
                </w:pPr>
                <w:r>
                  <w:t>APIT GILANG APRIDA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399697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FF420C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C41D9C" wp14:editId="19B0BF18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D80123C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D89EE0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F702D63" w14:textId="77777777" w:rsidR="00441EB9" w:rsidRDefault="00882D25" w:rsidP="00882D25">
                  <w:r>
                    <w:t>apitgilang1994@gmail.com</w:t>
                  </w:r>
                </w:p>
              </w:tc>
            </w:tr>
            <w:tr w:rsidR="00441EB9" w:rsidRPr="005152F2" w14:paraId="1F35E1B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7E66A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C9FB1E5" wp14:editId="05785E2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4885FA7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84A740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1215F1B" w14:textId="77777777" w:rsidR="00441EB9" w:rsidRDefault="00882D25" w:rsidP="00882D25">
                  <w:pPr>
                    <w:pStyle w:val="Heading3"/>
                  </w:pPr>
                  <w:r>
                    <w:t>087739767330</w:t>
                  </w:r>
                </w:p>
              </w:tc>
            </w:tr>
            <w:tr w:rsidR="00441EB9" w:rsidRPr="005152F2" w14:paraId="332F047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B52666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C1E931" wp14:editId="2B1BFEE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393AA6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FBAB88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CAFF8E" w14:textId="77777777" w:rsidR="00441EB9" w:rsidRDefault="00882D25" w:rsidP="00882D25">
                  <w:r w:rsidRPr="00882D25">
                    <w:t>https://www.linkedin.com/in/apit-gilang-aprida-686221119/</w:t>
                  </w:r>
                </w:p>
              </w:tc>
            </w:tr>
            <w:tr w:rsidR="00441EB9" w:rsidRPr="005152F2" w14:paraId="13147AD8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9454FD6" w14:textId="77777777" w:rsidR="00441EB9" w:rsidRPr="00441EB9" w:rsidRDefault="00441EB9" w:rsidP="00882D25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3B666E55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3B9697E" w14:textId="77777777" w:rsidR="002C77B9" w:rsidRDefault="00564D33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2531DF8C14AEE4EB03F000F6A8ADA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4B10C304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C0DBDCD" wp14:editId="663746E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B91FB04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D164BCA" w14:textId="77777777" w:rsidR="005A7E57" w:rsidRPr="00882D25" w:rsidRDefault="00882D25" w:rsidP="00D11C4D">
                  <w:r w:rsidRPr="00882D25">
                    <w:rPr>
                      <w:rFonts w:eastAsia="Trebuchet MS" w:cs="Trebuchet MS"/>
                    </w:rPr>
                    <w:t>A career in Information Technology, specifically in the areas of mobile development that will optimally utilize strong analytical skills as well as Swift 3 and Objective C-based programming skills.</w:t>
                  </w:r>
                </w:p>
              </w:tc>
            </w:tr>
            <w:tr w:rsidR="00463463" w:rsidRPr="005152F2" w14:paraId="1B850A9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3A38692" w14:textId="77777777" w:rsidR="005A7E57" w:rsidRDefault="00564D33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542431AB1FABB49B7B1E5D4B4EA92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136E8B20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1A8C9D6" wp14:editId="73540B7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71939FB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2DBF650" w14:textId="799B5C46" w:rsidR="00463463" w:rsidRPr="005152F2" w:rsidRDefault="00DF333E" w:rsidP="00463463">
                  <w:r>
                    <w:rPr>
                      <w:rFonts w:eastAsia="Trebuchet MS" w:cs="Trebuchet MS"/>
                    </w:rPr>
                    <w:t>PHP, HTML, CSS, XML, Java Android, Xcode, Objective-C &amp; Swift</w:t>
                  </w:r>
                </w:p>
              </w:tc>
            </w:tr>
          </w:tbl>
          <w:p w14:paraId="59F33CA8" w14:textId="77777777" w:rsidR="00B93310" w:rsidRPr="005152F2" w:rsidRDefault="00B93310" w:rsidP="003856C9"/>
        </w:tc>
        <w:tc>
          <w:tcPr>
            <w:tcW w:w="723" w:type="dxa"/>
          </w:tcPr>
          <w:p w14:paraId="636AED0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20C4131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F298CA7" w14:textId="05BC9A8C" w:rsidR="00786E7C" w:rsidRDefault="00564D33" w:rsidP="00285B8B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B2ABAAE57268349B55BCAC261C669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805D78E" w14:textId="3D573870" w:rsidR="00786E7C" w:rsidRPr="0043426C" w:rsidRDefault="00786E7C" w:rsidP="00786E7C">
                  <w:pPr>
                    <w:pStyle w:val="Heading4"/>
                  </w:pPr>
                  <w:r>
                    <w:t>pt. laku indonesia – Junior ios developer</w:t>
                  </w:r>
                </w:p>
                <w:p w14:paraId="732B4A35" w14:textId="37959871" w:rsidR="00786E7C" w:rsidRPr="005152F2" w:rsidRDefault="00786E7C" w:rsidP="00786E7C">
                  <w:pPr>
                    <w:pStyle w:val="Heading5"/>
                  </w:pPr>
                  <w:r>
                    <w:t>September 2016 – Januari 2017</w:t>
                  </w:r>
                </w:p>
                <w:p w14:paraId="45A71A52" w14:textId="77777777" w:rsidR="00786E7C" w:rsidRDefault="00786E7C" w:rsidP="003D70FC">
                  <w:r>
                    <w:t xml:space="preserve">Developed </w:t>
                  </w:r>
                  <w:r w:rsidR="003D70FC">
                    <w:t>an iPad, iPod application, fixing bugs, build an application and support.</w:t>
                  </w:r>
                </w:p>
                <w:p w14:paraId="6B34B2EE" w14:textId="77777777" w:rsidR="003D70FC" w:rsidRDefault="003D70FC" w:rsidP="003D70FC"/>
                <w:p w14:paraId="5FC15197" w14:textId="71BABA56" w:rsidR="003D70FC" w:rsidRPr="0043426C" w:rsidRDefault="003D70FC" w:rsidP="003D70FC">
                  <w:pPr>
                    <w:pStyle w:val="Heading4"/>
                  </w:pPr>
                  <w:r>
                    <w:t>pt. appschef – middle ios developer</w:t>
                  </w:r>
                </w:p>
                <w:p w14:paraId="1663F4E2" w14:textId="270EA5CF" w:rsidR="003D70FC" w:rsidRPr="005152F2" w:rsidRDefault="003D70FC" w:rsidP="003D70FC">
                  <w:pPr>
                    <w:pStyle w:val="Heading5"/>
                  </w:pPr>
                  <w:r>
                    <w:t>Januari 2017 – Present</w:t>
                  </w:r>
                </w:p>
                <w:p w14:paraId="73A51FDB" w14:textId="1EC262E1" w:rsidR="003D70FC" w:rsidRDefault="003D70FC" w:rsidP="003D70FC">
                  <w:r>
                    <w:t>Developed an iPhone application, fixing bugs, build an application and support.</w:t>
                  </w:r>
                </w:p>
              </w:tc>
            </w:tr>
            <w:tr w:rsidR="008F6337" w14:paraId="1F8378F6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D1E116F" w14:textId="77777777" w:rsidR="008F6337" w:rsidRPr="005152F2" w:rsidRDefault="00564D33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134B60C5E3AAC4AA5DE92F564955A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58F9742" w14:textId="19D161D9" w:rsidR="007B2F5C" w:rsidRPr="0043426C" w:rsidRDefault="00285B8B" w:rsidP="002B3890">
                  <w:pPr>
                    <w:pStyle w:val="Heading4"/>
                  </w:pPr>
                  <w:r>
                    <w:t>DIPLOMA III</w:t>
                  </w:r>
                  <w:bookmarkStart w:id="0" w:name="_GoBack"/>
                  <w:bookmarkEnd w:id="0"/>
                  <w:r w:rsidR="008A7226">
                    <w:t xml:space="preserve"> - 2017</w:t>
                  </w:r>
                </w:p>
                <w:p w14:paraId="10AA80D7" w14:textId="173149AE" w:rsidR="007B2F5C" w:rsidRPr="005152F2" w:rsidRDefault="003D70FC" w:rsidP="007B2F5C">
                  <w:pPr>
                    <w:pStyle w:val="Heading5"/>
                  </w:pPr>
                  <w:r>
                    <w:t>STMIK &amp; Politeknik LPKIA</w:t>
                  </w:r>
                </w:p>
                <w:p w14:paraId="781D84FB" w14:textId="3986756F" w:rsidR="008F6337" w:rsidRDefault="008F6337" w:rsidP="003D70FC"/>
              </w:tc>
            </w:tr>
            <w:tr w:rsidR="008F6337" w14:paraId="7105B252" w14:textId="77777777" w:rsidTr="00B85871">
              <w:tc>
                <w:tcPr>
                  <w:tcW w:w="5191" w:type="dxa"/>
                </w:tcPr>
                <w:p w14:paraId="11C43EE0" w14:textId="5D6077A3" w:rsidR="008F6337" w:rsidRPr="005152F2" w:rsidRDefault="003D70FC" w:rsidP="008F6337">
                  <w:pPr>
                    <w:pStyle w:val="Heading2"/>
                  </w:pPr>
                  <w:r>
                    <w:t>project experience</w:t>
                  </w:r>
                </w:p>
                <w:p w14:paraId="4CFC3A6F" w14:textId="6E5D624E" w:rsidR="003D70FC" w:rsidRPr="0043426C" w:rsidRDefault="003D70FC" w:rsidP="003D70FC">
                  <w:pPr>
                    <w:pStyle w:val="Heading4"/>
                  </w:pPr>
                  <w:r>
                    <w:t>pt. laku indonesia – Mujigae Pos</w:t>
                  </w:r>
                </w:p>
                <w:p w14:paraId="035A8F38" w14:textId="5CBC0F85" w:rsidR="003D70FC" w:rsidRPr="005152F2" w:rsidRDefault="003D70FC" w:rsidP="003D70FC">
                  <w:pPr>
                    <w:pStyle w:val="Heading5"/>
                  </w:pPr>
                  <w:r>
                    <w:t>Internal application</w:t>
                  </w:r>
                </w:p>
                <w:p w14:paraId="32B2FAE2" w14:textId="243B7959" w:rsidR="003D70FC" w:rsidRDefault="003D70FC" w:rsidP="00521BF8">
                  <w:r>
                    <w:t>Developed song request on that app, also redesign some feature.</w:t>
                  </w:r>
                </w:p>
                <w:p w14:paraId="4D6D615E" w14:textId="4AA6ED58" w:rsidR="0017788E" w:rsidRPr="0043426C" w:rsidRDefault="0017788E" w:rsidP="0017788E">
                  <w:pPr>
                    <w:pStyle w:val="Heading4"/>
                  </w:pPr>
                  <w:r>
                    <w:t>pt. laku indonesia –</w:t>
                  </w:r>
                  <w:r w:rsidR="001E694E">
                    <w:t xml:space="preserve"> noodle town </w:t>
                  </w:r>
                  <w:r>
                    <w:t>Pos</w:t>
                  </w:r>
                </w:p>
                <w:p w14:paraId="783D39DF" w14:textId="77777777" w:rsidR="0017788E" w:rsidRPr="005152F2" w:rsidRDefault="0017788E" w:rsidP="0017788E">
                  <w:pPr>
                    <w:pStyle w:val="Heading5"/>
                  </w:pPr>
                  <w:r>
                    <w:t>Internal application</w:t>
                  </w:r>
                </w:p>
                <w:p w14:paraId="1CE0078A" w14:textId="73FB117D" w:rsidR="003D70FC" w:rsidRDefault="00ED4F8A" w:rsidP="003D70FC">
                  <w:r>
                    <w:lastRenderedPageBreak/>
                    <w:t>Build an application it’s call Time Tracker for tracker customer order in the kitchen</w:t>
                  </w:r>
                  <w:r w:rsidR="0017788E">
                    <w:t>.</w:t>
                  </w:r>
                  <w:r w:rsidR="00521BF8">
                    <w:t xml:space="preserve"> </w:t>
                  </w:r>
                </w:p>
                <w:p w14:paraId="598DFDEA" w14:textId="07B3472A" w:rsidR="00C520B3" w:rsidRPr="0043426C" w:rsidRDefault="00C520B3" w:rsidP="00C520B3">
                  <w:pPr>
                    <w:pStyle w:val="Heading4"/>
                  </w:pPr>
                  <w:r>
                    <w:t>pt. appschef – mumu groceries</w:t>
                  </w:r>
                </w:p>
                <w:p w14:paraId="3752F078" w14:textId="63F0FEAA" w:rsidR="00C520B3" w:rsidRPr="005152F2" w:rsidRDefault="00C520B3" w:rsidP="00C520B3">
                  <w:pPr>
                    <w:pStyle w:val="Heading5"/>
                  </w:pPr>
                  <w:r w:rsidRPr="00C520B3">
                    <w:t>https://itunes.apple.com/us/app/mumu-grocery-deliveries/id1080952871?mt=8</w:t>
                  </w:r>
                </w:p>
                <w:p w14:paraId="267B4892" w14:textId="436E7F90" w:rsidR="00C520B3" w:rsidRDefault="00F02220" w:rsidP="003D70FC">
                  <w:r>
                    <w:t>Create</w:t>
                  </w:r>
                  <w:r w:rsidR="00C520B3">
                    <w:t xml:space="preserve"> address feature using google places, create a feature it’s call poinmu, also support.</w:t>
                  </w:r>
                  <w:r w:rsidR="00521BF8">
                    <w:t xml:space="preserve"> </w:t>
                  </w:r>
                </w:p>
                <w:p w14:paraId="629BC2E2" w14:textId="3039D4D4" w:rsidR="00F02220" w:rsidRPr="0043426C" w:rsidRDefault="00F02220" w:rsidP="00F02220">
                  <w:pPr>
                    <w:pStyle w:val="Heading4"/>
                  </w:pPr>
                  <w:r>
                    <w:t>pt. appschef – kreditplus mobile</w:t>
                  </w:r>
                </w:p>
                <w:p w14:paraId="0C903AA3" w14:textId="5217CAB2" w:rsidR="00F02220" w:rsidRPr="005152F2" w:rsidRDefault="00F02220" w:rsidP="00F02220">
                  <w:pPr>
                    <w:pStyle w:val="Heading5"/>
                  </w:pPr>
                  <w:r w:rsidRPr="00F02220">
                    <w:t>https://itunes.apple.com/id/app/kreditplus-mobile/id1268717694?mt=8</w:t>
                  </w:r>
                </w:p>
                <w:p w14:paraId="14EE8964" w14:textId="0120870B" w:rsidR="00D703FC" w:rsidRDefault="00B029CB" w:rsidP="00521BF8">
                  <w:r>
                    <w:t xml:space="preserve">Create feature </w:t>
                  </w:r>
                  <w:r w:rsidR="00D703FC">
                    <w:t>meet with CRO, rating application, blog, customer voice (chatting), etc. Fixing all of bugs and support.</w:t>
                  </w:r>
                </w:p>
                <w:p w14:paraId="1E1974CE" w14:textId="060483BF" w:rsidR="00D703FC" w:rsidRPr="0043426C" w:rsidRDefault="00D703FC" w:rsidP="00D703FC">
                  <w:pPr>
                    <w:pStyle w:val="Heading4"/>
                  </w:pPr>
                  <w:r>
                    <w:t xml:space="preserve">pt. appschef – </w:t>
                  </w:r>
                  <w:r w:rsidR="009634C5">
                    <w:t>cimb mofiz</w:t>
                  </w:r>
                </w:p>
                <w:p w14:paraId="51A2D482" w14:textId="643909FA" w:rsidR="00D703FC" w:rsidRPr="005152F2" w:rsidRDefault="00D703FC" w:rsidP="00D703FC">
                  <w:pPr>
                    <w:pStyle w:val="Heading5"/>
                  </w:pPr>
                  <w:r>
                    <w:t>Unrelease</w:t>
                  </w:r>
                </w:p>
                <w:p w14:paraId="6A4B3A71" w14:textId="75314985" w:rsidR="009634C5" w:rsidRDefault="00D703FC" w:rsidP="00521BF8">
                  <w:r>
                    <w:t xml:space="preserve">Build an iPhone application for </w:t>
                  </w:r>
                  <w:r w:rsidR="009634C5">
                    <w:t>employee</w:t>
                  </w:r>
                  <w:r w:rsidR="00521BF8">
                    <w:t>s</w:t>
                  </w:r>
                  <w:r w:rsidR="009634C5">
                    <w:t xml:space="preserve"> recruitment, also employee</w:t>
                  </w:r>
                  <w:r w:rsidR="00521BF8">
                    <w:t>s</w:t>
                  </w:r>
                  <w:r w:rsidR="009634C5">
                    <w:t xml:space="preserve"> first. </w:t>
                  </w:r>
                </w:p>
                <w:p w14:paraId="630DFE67" w14:textId="77777777" w:rsidR="009634C5" w:rsidRPr="0043426C" w:rsidRDefault="009634C5" w:rsidP="009634C5">
                  <w:pPr>
                    <w:pStyle w:val="Heading4"/>
                  </w:pPr>
                  <w:r>
                    <w:t>pt. appschef – ntmc traffic</w:t>
                  </w:r>
                </w:p>
                <w:p w14:paraId="2AE5B133" w14:textId="77777777" w:rsidR="009634C5" w:rsidRPr="005152F2" w:rsidRDefault="009634C5" w:rsidP="009634C5">
                  <w:pPr>
                    <w:pStyle w:val="Heading5"/>
                  </w:pPr>
                  <w:r>
                    <w:t>Unrelease</w:t>
                  </w:r>
                </w:p>
                <w:p w14:paraId="7E1BE82F" w14:textId="77777777" w:rsidR="00521BF8" w:rsidRDefault="009634C5" w:rsidP="00521BF8">
                  <w:r>
                    <w:t>Build an iPhone application for helping society go back to hometown, like showing nearest gas station, police office, hospital, etc.</w:t>
                  </w:r>
                </w:p>
                <w:p w14:paraId="0FA7414C" w14:textId="3B53444F" w:rsidR="00521BF8" w:rsidRPr="0043426C" w:rsidRDefault="00521BF8" w:rsidP="00521BF8">
                  <w:pPr>
                    <w:pStyle w:val="Heading4"/>
                  </w:pPr>
                  <w:r>
                    <w:t>pt. appschef – Desi</w:t>
                  </w:r>
                </w:p>
                <w:p w14:paraId="1E80BB95" w14:textId="77777777" w:rsidR="00521BF8" w:rsidRPr="005152F2" w:rsidRDefault="00521BF8" w:rsidP="00521BF8">
                  <w:pPr>
                    <w:pStyle w:val="Heading5"/>
                  </w:pPr>
                  <w:r>
                    <w:t>Unrelease</w:t>
                  </w:r>
                </w:p>
                <w:p w14:paraId="4BA8F4BB" w14:textId="26B28225" w:rsidR="00521BF8" w:rsidRDefault="00521BF8" w:rsidP="00521BF8">
                  <w:r>
                    <w:t>Build an iPhone application for helping employees request official travel, to get reimburse fund.</w:t>
                  </w:r>
                </w:p>
                <w:p w14:paraId="30ACD21F" w14:textId="458E45E3" w:rsidR="00521BF8" w:rsidRDefault="00521BF8" w:rsidP="00521BF8"/>
              </w:tc>
            </w:tr>
          </w:tbl>
          <w:p w14:paraId="0296E370" w14:textId="77777777" w:rsidR="008F6337" w:rsidRPr="005152F2" w:rsidRDefault="008F6337" w:rsidP="003856C9"/>
        </w:tc>
      </w:tr>
    </w:tbl>
    <w:p w14:paraId="1E3AFB37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41A76" w14:textId="77777777" w:rsidR="00564D33" w:rsidRDefault="00564D33" w:rsidP="003856C9">
      <w:pPr>
        <w:spacing w:after="0" w:line="240" w:lineRule="auto"/>
      </w:pPr>
      <w:r>
        <w:separator/>
      </w:r>
    </w:p>
  </w:endnote>
  <w:endnote w:type="continuationSeparator" w:id="0">
    <w:p w14:paraId="32EE650D" w14:textId="77777777" w:rsidR="00564D33" w:rsidRDefault="00564D3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9B0A4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AF2B983" wp14:editId="3CC39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342A0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85B8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2321F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1591326" wp14:editId="114078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6555A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1B6EE" w14:textId="77777777" w:rsidR="00564D33" w:rsidRDefault="00564D33" w:rsidP="003856C9">
      <w:pPr>
        <w:spacing w:after="0" w:line="240" w:lineRule="auto"/>
      </w:pPr>
      <w:r>
        <w:separator/>
      </w:r>
    </w:p>
  </w:footnote>
  <w:footnote w:type="continuationSeparator" w:id="0">
    <w:p w14:paraId="09672E68" w14:textId="77777777" w:rsidR="00564D33" w:rsidRDefault="00564D3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B4094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5DB5128" wp14:editId="49C5239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76028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BF370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7158302" wp14:editId="4F4FBE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A7D124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25"/>
    <w:rsid w:val="00052BE1"/>
    <w:rsid w:val="00056ED7"/>
    <w:rsid w:val="0007412A"/>
    <w:rsid w:val="0010199E"/>
    <w:rsid w:val="001765FE"/>
    <w:rsid w:val="0017788E"/>
    <w:rsid w:val="0019561F"/>
    <w:rsid w:val="001B32D2"/>
    <w:rsid w:val="001E694E"/>
    <w:rsid w:val="00214CB2"/>
    <w:rsid w:val="00285B8B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B2967"/>
    <w:rsid w:val="003D70FC"/>
    <w:rsid w:val="003F4D31"/>
    <w:rsid w:val="0043426C"/>
    <w:rsid w:val="00441EB9"/>
    <w:rsid w:val="00463463"/>
    <w:rsid w:val="00473EF8"/>
    <w:rsid w:val="004760E5"/>
    <w:rsid w:val="004D22BB"/>
    <w:rsid w:val="005152F2"/>
    <w:rsid w:val="00521BF8"/>
    <w:rsid w:val="00534E4E"/>
    <w:rsid w:val="00551D35"/>
    <w:rsid w:val="00557019"/>
    <w:rsid w:val="00564D33"/>
    <w:rsid w:val="005674AC"/>
    <w:rsid w:val="005A1E51"/>
    <w:rsid w:val="005A7E57"/>
    <w:rsid w:val="00616FF4"/>
    <w:rsid w:val="006A3CE7"/>
    <w:rsid w:val="00743379"/>
    <w:rsid w:val="007803B7"/>
    <w:rsid w:val="00786E7C"/>
    <w:rsid w:val="007B2F5C"/>
    <w:rsid w:val="007C5F05"/>
    <w:rsid w:val="007E1ADE"/>
    <w:rsid w:val="00813F1D"/>
    <w:rsid w:val="00832043"/>
    <w:rsid w:val="00832F81"/>
    <w:rsid w:val="00882D25"/>
    <w:rsid w:val="008A7226"/>
    <w:rsid w:val="008C7CA2"/>
    <w:rsid w:val="008F6337"/>
    <w:rsid w:val="009634C5"/>
    <w:rsid w:val="00A42F91"/>
    <w:rsid w:val="00AF1258"/>
    <w:rsid w:val="00B01E52"/>
    <w:rsid w:val="00B029CB"/>
    <w:rsid w:val="00B550FC"/>
    <w:rsid w:val="00B85871"/>
    <w:rsid w:val="00B93310"/>
    <w:rsid w:val="00BC1F18"/>
    <w:rsid w:val="00BD2E58"/>
    <w:rsid w:val="00BF6BAB"/>
    <w:rsid w:val="00C007A5"/>
    <w:rsid w:val="00C4403A"/>
    <w:rsid w:val="00C520B3"/>
    <w:rsid w:val="00CE6306"/>
    <w:rsid w:val="00D11C4D"/>
    <w:rsid w:val="00D5067A"/>
    <w:rsid w:val="00D703FC"/>
    <w:rsid w:val="00DC79BB"/>
    <w:rsid w:val="00DF333E"/>
    <w:rsid w:val="00E34D58"/>
    <w:rsid w:val="00E941EF"/>
    <w:rsid w:val="00EB1C1B"/>
    <w:rsid w:val="00ED4F8A"/>
    <w:rsid w:val="00F0222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1B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it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FA225C9361F42BEEB36E288273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7A422-F4D6-9840-B240-247E8E400AEF}"/>
      </w:docPartPr>
      <w:docPartBody>
        <w:p w:rsidR="00D4573C" w:rsidRDefault="005C5394">
          <w:pPr>
            <w:pStyle w:val="278FA225C9361F42BEEB36E2882738C7"/>
          </w:pPr>
          <w:r w:rsidRPr="005152F2">
            <w:t>Your Name</w:t>
          </w:r>
        </w:p>
      </w:docPartBody>
    </w:docPart>
    <w:docPart>
      <w:docPartPr>
        <w:name w:val="12531DF8C14AEE4EB03F000F6A8A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5E8CA-14DC-7247-8BA7-65030604FD24}"/>
      </w:docPartPr>
      <w:docPartBody>
        <w:p w:rsidR="00D4573C" w:rsidRDefault="005C5394">
          <w:pPr>
            <w:pStyle w:val="12531DF8C14AEE4EB03F000F6A8ADA4F"/>
          </w:pPr>
          <w:r>
            <w:t>Objective</w:t>
          </w:r>
        </w:p>
      </w:docPartBody>
    </w:docPart>
    <w:docPart>
      <w:docPartPr>
        <w:name w:val="8542431AB1FABB49B7B1E5D4B4EA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DAA13-50DC-4247-9C8C-D3993BE38770}"/>
      </w:docPartPr>
      <w:docPartBody>
        <w:p w:rsidR="00D4573C" w:rsidRDefault="005C5394">
          <w:pPr>
            <w:pStyle w:val="8542431AB1FABB49B7B1E5D4B4EA9201"/>
          </w:pPr>
          <w:r>
            <w:t>Skills</w:t>
          </w:r>
        </w:p>
      </w:docPartBody>
    </w:docPart>
    <w:docPart>
      <w:docPartPr>
        <w:name w:val="9B2ABAAE57268349B55BCAC261C66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98BF1-ED51-524B-8952-13EF885BF372}"/>
      </w:docPartPr>
      <w:docPartBody>
        <w:p w:rsidR="00D4573C" w:rsidRDefault="005C5394">
          <w:pPr>
            <w:pStyle w:val="9B2ABAAE57268349B55BCAC261C6695A"/>
          </w:pPr>
          <w:r w:rsidRPr="005152F2">
            <w:t>Experience</w:t>
          </w:r>
        </w:p>
      </w:docPartBody>
    </w:docPart>
    <w:docPart>
      <w:docPartPr>
        <w:name w:val="D134B60C5E3AAC4AA5DE92F56495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CE51-81DC-4444-AE44-BA514B7DD1B1}"/>
      </w:docPartPr>
      <w:docPartBody>
        <w:p w:rsidR="00D4573C" w:rsidRDefault="005C5394">
          <w:pPr>
            <w:pStyle w:val="D134B60C5E3AAC4AA5DE92F564955AEA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94"/>
    <w:rsid w:val="00415452"/>
    <w:rsid w:val="005C5394"/>
    <w:rsid w:val="00A67A0F"/>
    <w:rsid w:val="00D4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8FA225C9361F42BEEB36E2882738C7">
    <w:name w:val="278FA225C9361F42BEEB36E2882738C7"/>
  </w:style>
  <w:style w:type="paragraph" w:customStyle="1" w:styleId="ABE2B6FEF572C3468B21D008F7B3C4F1">
    <w:name w:val="ABE2B6FEF572C3468B21D008F7B3C4F1"/>
  </w:style>
  <w:style w:type="paragraph" w:customStyle="1" w:styleId="ADE185243FB6F349A6DFD064E367CC1C">
    <w:name w:val="ADE185243FB6F349A6DFD064E367CC1C"/>
  </w:style>
  <w:style w:type="paragraph" w:customStyle="1" w:styleId="49C3F907C9D75C43BED3682D8E461E3B">
    <w:name w:val="49C3F907C9D75C43BED3682D8E461E3B"/>
  </w:style>
  <w:style w:type="paragraph" w:customStyle="1" w:styleId="B94C5354A8EE604ABD8FD2C299AB04FF">
    <w:name w:val="B94C5354A8EE604ABD8FD2C299AB04FF"/>
  </w:style>
  <w:style w:type="paragraph" w:customStyle="1" w:styleId="12531DF8C14AEE4EB03F000F6A8ADA4F">
    <w:name w:val="12531DF8C14AEE4EB03F000F6A8ADA4F"/>
  </w:style>
  <w:style w:type="paragraph" w:customStyle="1" w:styleId="74BDB08FF29FAA4897B4819D97590642">
    <w:name w:val="74BDB08FF29FAA4897B4819D97590642"/>
  </w:style>
  <w:style w:type="paragraph" w:customStyle="1" w:styleId="8542431AB1FABB49B7B1E5D4B4EA9201">
    <w:name w:val="8542431AB1FABB49B7B1E5D4B4EA9201"/>
  </w:style>
  <w:style w:type="paragraph" w:customStyle="1" w:styleId="DB7B83F5BACF374AAA1FB40B38E96C29">
    <w:name w:val="DB7B83F5BACF374AAA1FB40B38E96C29"/>
  </w:style>
  <w:style w:type="paragraph" w:customStyle="1" w:styleId="9B2ABAAE57268349B55BCAC261C6695A">
    <w:name w:val="9B2ABAAE57268349B55BCAC261C6695A"/>
  </w:style>
  <w:style w:type="paragraph" w:customStyle="1" w:styleId="FB55863908043545B0243FDF95CA5DD1">
    <w:name w:val="FB55863908043545B0243FDF95CA5DD1"/>
  </w:style>
  <w:style w:type="paragraph" w:customStyle="1" w:styleId="D518E81B6D545B4489B0FDFE2CBD4E6A">
    <w:name w:val="D518E81B6D545B4489B0FDFE2CBD4E6A"/>
  </w:style>
  <w:style w:type="paragraph" w:customStyle="1" w:styleId="8587A44AE53E5E4DB2249AF7EA8A5ACC">
    <w:name w:val="8587A44AE53E5E4DB2249AF7EA8A5ACC"/>
  </w:style>
  <w:style w:type="paragraph" w:customStyle="1" w:styleId="4C2C9A025E9F8E4AA8D9709AE1EFD504">
    <w:name w:val="4C2C9A025E9F8E4AA8D9709AE1EFD504"/>
  </w:style>
  <w:style w:type="paragraph" w:customStyle="1" w:styleId="73C467F8157BC74D88FC48121119AE51">
    <w:name w:val="73C467F8157BC74D88FC48121119AE51"/>
  </w:style>
  <w:style w:type="paragraph" w:customStyle="1" w:styleId="4FE0FE9CB3DD6F4CB5FB73DA7B3EA238">
    <w:name w:val="4FE0FE9CB3DD6F4CB5FB73DA7B3EA238"/>
  </w:style>
  <w:style w:type="paragraph" w:customStyle="1" w:styleId="D134B60C5E3AAC4AA5DE92F564955AEA">
    <w:name w:val="D134B60C5E3AAC4AA5DE92F564955AEA"/>
  </w:style>
  <w:style w:type="paragraph" w:customStyle="1" w:styleId="67BD606C91D03E46951833C25DD63D09">
    <w:name w:val="67BD606C91D03E46951833C25DD63D09"/>
  </w:style>
  <w:style w:type="paragraph" w:customStyle="1" w:styleId="69388F774728D2498319345C2471F41A">
    <w:name w:val="69388F774728D2498319345C2471F41A"/>
  </w:style>
  <w:style w:type="paragraph" w:customStyle="1" w:styleId="E8D6FA53AC20EB4AB01F5D2CE1DFA675">
    <w:name w:val="E8D6FA53AC20EB4AB01F5D2CE1DFA675"/>
  </w:style>
  <w:style w:type="paragraph" w:customStyle="1" w:styleId="417E38DEE3682845861EC1746A4B6A89">
    <w:name w:val="417E38DEE3682845861EC1746A4B6A89"/>
  </w:style>
  <w:style w:type="paragraph" w:customStyle="1" w:styleId="AC15E38E28FDF442BF5469CB1ADD7315">
    <w:name w:val="AC15E38E28FDF442BF5469CB1ADD7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58</TotalTime>
  <Pages>2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 GILANG APRIDA</dc:creator>
  <cp:keywords/>
  <dc:description/>
  <cp:lastModifiedBy>Microsoft Office User</cp:lastModifiedBy>
  <cp:revision>10</cp:revision>
  <dcterms:created xsi:type="dcterms:W3CDTF">2017-12-27T09:34:00Z</dcterms:created>
  <dcterms:modified xsi:type="dcterms:W3CDTF">2018-01-31T03:52:00Z</dcterms:modified>
</cp:coreProperties>
</file>